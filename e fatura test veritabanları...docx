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E1" w:rsidRDefault="00231CE1" w:rsidP="00231CE1"/>
    <w:p w:rsidR="00231CE1" w:rsidRDefault="00231CE1" w:rsidP="00231CE1">
      <w:r>
        <w:t xml:space="preserve">Testi yapabilmek için iki </w:t>
      </w:r>
      <w:proofErr w:type="spellStart"/>
      <w:r>
        <w:t>veritabanı</w:t>
      </w:r>
      <w:proofErr w:type="spellEnd"/>
      <w:r>
        <w:t xml:space="preserve"> açılmalıdır. İlk </w:t>
      </w:r>
      <w:proofErr w:type="spellStart"/>
      <w:r>
        <w:t>veritabanı</w:t>
      </w:r>
      <w:proofErr w:type="spellEnd"/>
      <w:r>
        <w:t xml:space="preserve"> bilgileri aşağıdaki gibi olmalıdır.</w:t>
      </w:r>
    </w:p>
    <w:p w:rsidR="00231CE1" w:rsidRDefault="00231CE1" w:rsidP="00231CE1">
      <w:r>
        <w:rPr>
          <w:noProof/>
          <w:lang w:eastAsia="tr-TR"/>
        </w:rPr>
        <w:drawing>
          <wp:inline distT="0" distB="0" distL="0" distR="0" wp14:anchorId="5FE5422F" wp14:editId="79290114">
            <wp:extent cx="5760720" cy="48666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1" w:rsidRDefault="00231CE1" w:rsidP="00231CE1">
      <w:r>
        <w:t xml:space="preserve">İlk </w:t>
      </w:r>
      <w:proofErr w:type="spellStart"/>
      <w:r>
        <w:t>veritabanında</w:t>
      </w:r>
      <w:proofErr w:type="spellEnd"/>
      <w:r>
        <w:t xml:space="preserve"> Vergi numarası alanına </w:t>
      </w:r>
      <w:proofErr w:type="gramStart"/>
      <w:r w:rsidRPr="003B50A9">
        <w:rPr>
          <w:b/>
          <w:bCs/>
        </w:rPr>
        <w:t>1111111111</w:t>
      </w:r>
      <w:proofErr w:type="gramEnd"/>
      <w:r w:rsidRPr="003B50A9">
        <w:rPr>
          <w:b/>
          <w:bCs/>
        </w:rPr>
        <w:t xml:space="preserve"> </w:t>
      </w:r>
      <w:r w:rsidRPr="003B50A9">
        <w:t>girilmelidir.</w:t>
      </w:r>
    </w:p>
    <w:p w:rsidR="00950D4A" w:rsidRDefault="00231CE1">
      <w:r>
        <w:rPr>
          <w:noProof/>
          <w:lang w:eastAsia="tr-TR"/>
        </w:rPr>
        <w:drawing>
          <wp:inline distT="0" distB="0" distL="0" distR="0" wp14:anchorId="7894FDB8" wp14:editId="06D66C2A">
            <wp:extent cx="5760720" cy="111188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16" w:rsidRDefault="00231CE1">
      <w:r>
        <w:rPr>
          <w:noProof/>
          <w:lang w:eastAsia="tr-TR"/>
        </w:rPr>
        <w:drawing>
          <wp:inline distT="0" distB="0" distL="0" distR="0" wp14:anchorId="34F30260" wp14:editId="2445B60D">
            <wp:extent cx="5759669" cy="14001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1" w:rsidRDefault="00231CE1">
      <w:r>
        <w:t xml:space="preserve">Şifre alanına </w:t>
      </w:r>
      <w:r w:rsidRPr="003B50A9">
        <w:rPr>
          <w:b/>
          <w:bCs/>
        </w:rPr>
        <w:t>Mikro</w:t>
      </w:r>
      <w:r>
        <w:t xml:space="preserve"> yazılmalıdır.</w:t>
      </w:r>
    </w:p>
    <w:p w:rsidR="00231CE1" w:rsidRDefault="00231CE1" w:rsidP="00231CE1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t>İkinci veritabanı bilgileri aşağıdaki şekilde olmalıdır.</w:t>
      </w:r>
    </w:p>
    <w:p w:rsidR="00231CE1" w:rsidRDefault="00231CE1" w:rsidP="00231CE1">
      <w:r>
        <w:rPr>
          <w:noProof/>
          <w:lang w:eastAsia="tr-TR"/>
        </w:rPr>
        <w:drawing>
          <wp:inline distT="0" distB="0" distL="0" distR="0" wp14:anchorId="27376C94" wp14:editId="144D4050">
            <wp:extent cx="5760720" cy="4857115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1" w:rsidRDefault="00231CE1" w:rsidP="00231CE1">
      <w:r>
        <w:t xml:space="preserve">İkinci </w:t>
      </w:r>
      <w:proofErr w:type="spellStart"/>
      <w:r>
        <w:t>veritabanında</w:t>
      </w:r>
      <w:proofErr w:type="spellEnd"/>
      <w:r>
        <w:t xml:space="preserve"> Vergi numarası alanına </w:t>
      </w:r>
      <w:proofErr w:type="gramStart"/>
      <w:r w:rsidRPr="003B50A9">
        <w:rPr>
          <w:b/>
          <w:bCs/>
        </w:rPr>
        <w:t>2222222222</w:t>
      </w:r>
      <w:proofErr w:type="gramEnd"/>
      <w:r>
        <w:rPr>
          <w:b/>
          <w:bCs/>
        </w:rPr>
        <w:t xml:space="preserve"> </w:t>
      </w:r>
      <w:r w:rsidRPr="003B50A9">
        <w:t>girilmelidir.</w:t>
      </w:r>
    </w:p>
    <w:p w:rsidR="00231CE1" w:rsidRDefault="00231CE1" w:rsidP="00231CE1">
      <w:r>
        <w:rPr>
          <w:noProof/>
          <w:lang w:eastAsia="tr-TR"/>
        </w:rPr>
        <w:drawing>
          <wp:inline distT="0" distB="0" distL="0" distR="0" wp14:anchorId="72A8E8AB" wp14:editId="54F2DD62">
            <wp:extent cx="5760720" cy="1096645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1" w:rsidRDefault="00231CE1" w:rsidP="00231CE1">
      <w:r>
        <w:rPr>
          <w:noProof/>
          <w:lang w:eastAsia="tr-TR"/>
        </w:rPr>
        <w:drawing>
          <wp:inline distT="0" distB="0" distL="0" distR="0" wp14:anchorId="1C958CBF" wp14:editId="69F23236">
            <wp:extent cx="5762625" cy="162877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1" w:rsidRDefault="00231CE1" w:rsidP="00231CE1">
      <w:r>
        <w:t xml:space="preserve">Şifre alanına </w:t>
      </w:r>
      <w:r w:rsidRPr="003B50A9">
        <w:rPr>
          <w:b/>
          <w:bCs/>
        </w:rPr>
        <w:t>Mikro</w:t>
      </w:r>
      <w:r>
        <w:t xml:space="preserve"> yazılmalıdır.</w:t>
      </w:r>
    </w:p>
    <w:p w:rsidR="00231CE1" w:rsidRDefault="00231CE1" w:rsidP="00231CE1">
      <w:bookmarkStart w:id="0" w:name="_GoBack"/>
      <w:bookmarkEnd w:id="0"/>
    </w:p>
    <w:p w:rsidR="00231CE1" w:rsidRDefault="00231CE1"/>
    <w:p w:rsidR="00231CE1" w:rsidRDefault="00231CE1"/>
    <w:sectPr w:rsidR="00231CE1" w:rsidSect="00950D4A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DF1" w:rsidRDefault="009E6DF1" w:rsidP="00537B16">
      <w:pPr>
        <w:spacing w:after="0" w:line="240" w:lineRule="auto"/>
      </w:pPr>
      <w:r>
        <w:separator/>
      </w:r>
    </w:p>
  </w:endnote>
  <w:endnote w:type="continuationSeparator" w:id="0">
    <w:p w:rsidR="009E6DF1" w:rsidRDefault="009E6DF1" w:rsidP="0053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B16" w:rsidRDefault="00537B16">
    <w:pPr>
      <w:pStyle w:val="Altbilgi"/>
    </w:pPr>
    <w:r w:rsidRPr="00537B16">
      <w:rPr>
        <w:noProof/>
        <w:lang w:eastAsia="tr-T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91440</wp:posOffset>
          </wp:positionV>
          <wp:extent cx="7562850" cy="533400"/>
          <wp:effectExtent l="19050" t="0" r="0" b="0"/>
          <wp:wrapNone/>
          <wp:docPr id="2" name="Picture 2" descr="JSCM:Users:julide:Desktop:mikro_antetli_03_11_15_al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SCM:Users:julide:Desktop:mikro_antetli_03_11_15_al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DF1" w:rsidRDefault="009E6DF1" w:rsidP="00537B16">
      <w:pPr>
        <w:spacing w:after="0" w:line="240" w:lineRule="auto"/>
      </w:pPr>
      <w:r>
        <w:separator/>
      </w:r>
    </w:p>
  </w:footnote>
  <w:footnote w:type="continuationSeparator" w:id="0">
    <w:p w:rsidR="009E6DF1" w:rsidRDefault="009E6DF1" w:rsidP="00537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B16" w:rsidRDefault="00537B16">
    <w:pPr>
      <w:pStyle w:val="stbilgi"/>
    </w:pPr>
    <w:r w:rsidRPr="00537B16">
      <w:rPr>
        <w:rFonts w:hint="eastAsia"/>
        <w:noProof/>
        <w:lang w:eastAsia="tr-T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-937894</wp:posOffset>
          </wp:positionH>
          <wp:positionV relativeFrom="paragraph">
            <wp:posOffset>-449580</wp:posOffset>
          </wp:positionV>
          <wp:extent cx="7600950" cy="1371600"/>
          <wp:effectExtent l="19050" t="0" r="0" b="0"/>
          <wp:wrapNone/>
          <wp:docPr id="1" name="Picture 1" descr="JSCM:Users:julide:Desktop:mikro_antetli_03_11_15_u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SCM:Users:julide:Desktop:mikro_antetli_03_11_15_us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E1"/>
    <w:rsid w:val="00231CE1"/>
    <w:rsid w:val="00537B16"/>
    <w:rsid w:val="00843B6E"/>
    <w:rsid w:val="00950D4A"/>
    <w:rsid w:val="009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E1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537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537B16"/>
  </w:style>
  <w:style w:type="paragraph" w:styleId="Altbilgi">
    <w:name w:val="footer"/>
    <w:basedOn w:val="Normal"/>
    <w:link w:val="AltbilgiChar"/>
    <w:uiPriority w:val="99"/>
    <w:semiHidden/>
    <w:unhideWhenUsed/>
    <w:rsid w:val="00537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37B16"/>
  </w:style>
  <w:style w:type="paragraph" w:styleId="BalonMetni">
    <w:name w:val="Balloon Text"/>
    <w:basedOn w:val="Normal"/>
    <w:link w:val="BalonMetniChar"/>
    <w:uiPriority w:val="99"/>
    <w:semiHidden/>
    <w:unhideWhenUsed/>
    <w:rsid w:val="0023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1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E1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537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537B16"/>
  </w:style>
  <w:style w:type="paragraph" w:styleId="Altbilgi">
    <w:name w:val="footer"/>
    <w:basedOn w:val="Normal"/>
    <w:link w:val="AltbilgiChar"/>
    <w:uiPriority w:val="99"/>
    <w:semiHidden/>
    <w:unhideWhenUsed/>
    <w:rsid w:val="00537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37B16"/>
  </w:style>
  <w:style w:type="paragraph" w:styleId="BalonMetni">
    <w:name w:val="Balloon Text"/>
    <w:basedOn w:val="Normal"/>
    <w:link w:val="BalonMetniChar"/>
    <w:uiPriority w:val="99"/>
    <w:semiHidden/>
    <w:unhideWhenUsed/>
    <w:rsid w:val="0023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1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sug.MYE\Desktop\Antetli_01.dot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Antetli_01</Template>
  <TotalTime>4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Cansu GÜVENSOY</dc:creator>
  <cp:lastModifiedBy>Cansu GÜVENSOY</cp:lastModifiedBy>
  <cp:revision>1</cp:revision>
  <dcterms:created xsi:type="dcterms:W3CDTF">2017-10-06T12:50:00Z</dcterms:created>
  <dcterms:modified xsi:type="dcterms:W3CDTF">2017-10-06T12:56:00Z</dcterms:modified>
</cp:coreProperties>
</file>